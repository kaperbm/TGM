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Kopfzeilen-Layouttabelle"/>
      </w:tblPr>
      <w:tblGrid>
        <w:gridCol w:w="10466"/>
      </w:tblGrid>
      <w:tr w:rsidR="00A66B18" w:rsidRPr="0041428F" w14:paraId="29F577EC" w14:textId="77777777" w:rsidTr="00A6783B">
        <w:trPr>
          <w:trHeight w:val="270"/>
          <w:jc w:val="center"/>
        </w:trPr>
        <w:tc>
          <w:tcPr>
            <w:tcW w:w="10800" w:type="dxa"/>
          </w:tcPr>
          <w:p w14:paraId="031A7B36" w14:textId="77777777" w:rsidR="00A66B18" w:rsidRPr="0041428F" w:rsidRDefault="00A66B18" w:rsidP="00A66B18">
            <w:pPr>
              <w:pStyle w:val="Kontaktinfos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de-DE"/>
              </w:rPr>
              <mc:AlternateContent>
                <mc:Choice Requires="wps">
                  <w:drawing>
                    <wp:inline distT="0" distB="0" distL="0" distR="0" wp14:anchorId="63C1BBE7" wp14:editId="1A527FA3">
                      <wp:extent cx="4295775" cy="407670"/>
                      <wp:effectExtent l="19050" t="19050" r="28575" b="20955"/>
                      <wp:docPr id="18" name="Form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5775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4D36B28B" w14:textId="3AF19368" w:rsidR="00234C65" w:rsidRPr="00AD51AD" w:rsidRDefault="00234C65" w:rsidP="00AA089B">
                                  <w:pPr>
                                    <w:pStyle w:val="Logo"/>
                                    <w:rPr>
                                      <w:rFonts w:hAnsiTheme="minorHAnsi"/>
                                    </w:rPr>
                                  </w:pPr>
                                  <w:r>
                                    <w:rPr>
                                      <w:rFonts w:hAnsiTheme="minorHAnsi"/>
                                      <w:lang w:bidi="de-DE"/>
                                    </w:rPr>
                                    <w:t>TGM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C1BBE7" id="Form 61" o:spid="_x0000_s1026" style="width:338.2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4D36B28B" w14:textId="3AF19368" w:rsidR="00234C65" w:rsidRPr="00AD51AD" w:rsidRDefault="00234C65" w:rsidP="00AA089B">
                            <w:pPr>
                              <w:pStyle w:val="Logo"/>
                              <w:rPr>
                                <w:rFonts w:hAnsiTheme="minorHAnsi"/>
                              </w:rPr>
                            </w:pPr>
                            <w:r>
                              <w:rPr>
                                <w:rFonts w:hAnsiTheme="minorHAnsi"/>
                                <w:lang w:bidi="de-DE"/>
                              </w:rPr>
                              <w:t>TGM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47FFF664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4F15F07A" w14:textId="3CE46AF8" w:rsidR="000128A0" w:rsidRDefault="006776BB" w:rsidP="000128A0">
            <w:pPr>
              <w:pStyle w:val="Kontaktinfos"/>
            </w:pPr>
            <w:fldSimple w:instr=" MERGEFIELD Anrede ">
              <w:r w:rsidR="004F548B" w:rsidRPr="005D4D02">
                <w:rPr>
                  <w:noProof/>
                </w:rPr>
                <w:t>Frau</w:t>
              </w:r>
            </w:fldSimple>
            <w:r w:rsidR="00234C65">
              <w:t xml:space="preserve">  </w:t>
            </w:r>
            <w:fldSimple w:instr=" MERGEFIELD Vorname ">
              <w:r w:rsidR="004F548B" w:rsidRPr="005D4D02">
                <w:rPr>
                  <w:noProof/>
                </w:rPr>
                <w:t>Lea</w:t>
              </w:r>
            </w:fldSimple>
            <w:r w:rsidR="00234C65">
              <w:t xml:space="preserve"> </w:t>
            </w:r>
            <w:fldSimple w:instr=" MERGEFIELD Nachname ">
              <w:r w:rsidR="004F548B" w:rsidRPr="005D4D02">
                <w:rPr>
                  <w:noProof/>
                </w:rPr>
                <w:t>Queen</w:t>
              </w:r>
            </w:fldSimple>
          </w:p>
          <w:p w14:paraId="392B1692" w14:textId="5F06C076" w:rsidR="000128A0" w:rsidRPr="0041428F" w:rsidRDefault="006776BB" w:rsidP="000128A0">
            <w:pPr>
              <w:pStyle w:val="Kontaktinfos"/>
            </w:pPr>
            <w:fldSimple w:instr=" MERGEFIELD Daten ">
              <w:r w:rsidR="004F548B" w:rsidRPr="005D4D02">
                <w:rPr>
                  <w:noProof/>
                </w:rPr>
                <w:t>Queengstraße 33</w:t>
              </w:r>
            </w:fldSimple>
            <w:r w:rsidR="00234C65">
              <w:t xml:space="preserve"> </w:t>
            </w:r>
            <w:fldSimple w:instr=" MERGEFIELD Ort ">
              <w:r w:rsidR="004F548B" w:rsidRPr="005D4D02">
                <w:rPr>
                  <w:noProof/>
                </w:rPr>
                <w:t>Wien</w:t>
              </w:r>
            </w:fldSimple>
            <w:r w:rsidR="00234C65">
              <w:t xml:space="preserve"> </w:t>
            </w:r>
            <w:fldSimple w:instr=" MERGEFIELD Postleitzahl ">
              <w:r w:rsidR="004F548B" w:rsidRPr="005D4D02">
                <w:rPr>
                  <w:noProof/>
                </w:rPr>
                <w:t>1220</w:t>
              </w:r>
            </w:fldSimple>
          </w:p>
          <w:p w14:paraId="5086372F" w14:textId="1C674637" w:rsidR="003E24DF" w:rsidRPr="0041428F" w:rsidRDefault="00146A77" w:rsidP="000128A0">
            <w:pPr>
              <w:pStyle w:val="Kontaktinfos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</w:t>
            </w:r>
            <w:fldSimple w:instr=" MERGEFIELD Datum ">
              <w:r w:rsidR="004F548B" w:rsidRPr="005D4D02">
                <w:rPr>
                  <w:noProof/>
                </w:rPr>
                <w:t>12.12.1212</w:t>
              </w:r>
            </w:fldSimple>
          </w:p>
        </w:tc>
      </w:tr>
    </w:tbl>
    <w:p w14:paraId="419C3EE2" w14:textId="77777777" w:rsidR="00A66B18" w:rsidRDefault="00A66B18"/>
    <w:p w14:paraId="222534CD" w14:textId="29EE1AC6" w:rsidR="00A66B18" w:rsidRPr="004F548B" w:rsidRDefault="006776BB" w:rsidP="00A66B18">
      <w:pPr>
        <w:pStyle w:val="Empfnger"/>
      </w:pPr>
      <w:fldSimple w:instr=" MERGEFIELD Anrede ">
        <w:r w:rsidR="004F548B" w:rsidRPr="005D4D02">
          <w:rPr>
            <w:noProof/>
          </w:rPr>
          <w:t>Frau</w:t>
        </w:r>
      </w:fldSimple>
      <w:r w:rsidR="00234C65" w:rsidRPr="004F548B">
        <w:t xml:space="preserve"> </w:t>
      </w:r>
      <w:fldSimple w:instr=" MERGEFIELD Vorname ">
        <w:r w:rsidR="004F548B" w:rsidRPr="005D4D02">
          <w:rPr>
            <w:noProof/>
          </w:rPr>
          <w:t>Lea</w:t>
        </w:r>
      </w:fldSimple>
      <w:r w:rsidR="00234C65" w:rsidRPr="004F548B">
        <w:t xml:space="preserve"> </w:t>
      </w:r>
      <w:fldSimple w:instr=" MERGEFIELD Nachname ">
        <w:r w:rsidR="004F548B" w:rsidRPr="005D4D02">
          <w:rPr>
            <w:noProof/>
          </w:rPr>
          <w:t>Queen</w:t>
        </w:r>
      </w:fldSimple>
    </w:p>
    <w:p w14:paraId="08676801" w14:textId="36B14A15" w:rsidR="00A66B18" w:rsidRDefault="000128A0" w:rsidP="00A66B18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Daten </w:instrText>
      </w:r>
      <w:r>
        <w:rPr>
          <w:color w:val="000000" w:themeColor="text1"/>
        </w:rPr>
        <w:fldChar w:fldCharType="separate"/>
      </w:r>
      <w:r w:rsidR="004F548B" w:rsidRPr="005D4D02">
        <w:rPr>
          <w:noProof/>
          <w:color w:val="000000" w:themeColor="text1"/>
        </w:rPr>
        <w:t>Queengstraße 33</w:t>
      </w:r>
      <w:r>
        <w:rPr>
          <w:color w:val="000000" w:themeColor="text1"/>
        </w:rPr>
        <w:fldChar w:fldCharType="end"/>
      </w:r>
      <w:r w:rsidR="00234C65"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Postleitzahl </w:instrText>
      </w:r>
      <w:r>
        <w:rPr>
          <w:color w:val="000000" w:themeColor="text1"/>
        </w:rPr>
        <w:fldChar w:fldCharType="separate"/>
      </w:r>
      <w:r w:rsidR="004F548B" w:rsidRPr="005D4D02">
        <w:rPr>
          <w:noProof/>
          <w:color w:val="000000" w:themeColor="text1"/>
        </w:rPr>
        <w:t>1220</w:t>
      </w:r>
      <w:r>
        <w:rPr>
          <w:color w:val="000000" w:themeColor="text1"/>
        </w:rPr>
        <w:fldChar w:fldCharType="end"/>
      </w:r>
      <w:r w:rsidR="00234C65">
        <w:rPr>
          <w:color w:val="000000" w:themeColor="text1"/>
        </w:rPr>
        <w:t xml:space="preserve"> </w:t>
      </w:r>
      <w:r w:rsidR="004F548B">
        <w:rPr>
          <w:color w:val="000000" w:themeColor="text1"/>
        </w:rPr>
        <w:fldChar w:fldCharType="begin"/>
      </w:r>
      <w:r w:rsidR="004F548B">
        <w:rPr>
          <w:color w:val="000000" w:themeColor="text1"/>
        </w:rPr>
        <w:instrText xml:space="preserve"> MERGEFIELD Anrede </w:instrText>
      </w:r>
      <w:r w:rsidR="004F548B">
        <w:rPr>
          <w:color w:val="000000" w:themeColor="text1"/>
        </w:rPr>
        <w:fldChar w:fldCharType="separate"/>
      </w:r>
      <w:r w:rsidR="004F548B" w:rsidRPr="005D4D02">
        <w:rPr>
          <w:noProof/>
          <w:color w:val="000000" w:themeColor="text1"/>
        </w:rPr>
        <w:t>Frau</w:t>
      </w:r>
      <w:r w:rsidR="004F548B">
        <w:rPr>
          <w:color w:val="000000" w:themeColor="text1"/>
        </w:rPr>
        <w:fldChar w:fldCharType="end"/>
      </w:r>
    </w:p>
    <w:p w14:paraId="2CBE2C6B" w14:textId="7A224EA5" w:rsidR="00146A77" w:rsidRDefault="00146A77" w:rsidP="00146A77">
      <w:pPr>
        <w:rPr>
          <w:color w:val="000000" w:themeColor="text1"/>
        </w:rPr>
      </w:pPr>
      <w:r>
        <w:rPr>
          <w:color w:val="000000" w:themeColor="text1"/>
        </w:rPr>
        <w:t xml:space="preserve">Im Jahrgang </w:t>
      </w:r>
      <w:r w:rsidR="000128A0">
        <w:rPr>
          <w:color w:val="000000" w:themeColor="text1"/>
        </w:rPr>
        <w:fldChar w:fldCharType="begin"/>
      </w:r>
      <w:r w:rsidR="000128A0">
        <w:rPr>
          <w:color w:val="000000" w:themeColor="text1"/>
        </w:rPr>
        <w:instrText xml:space="preserve"> MERGEFIELD Jahrgang </w:instrText>
      </w:r>
      <w:r w:rsidR="000128A0">
        <w:rPr>
          <w:color w:val="000000" w:themeColor="text1"/>
        </w:rPr>
        <w:fldChar w:fldCharType="separate"/>
      </w:r>
      <w:r w:rsidR="004F548B" w:rsidRPr="005D4D02">
        <w:rPr>
          <w:noProof/>
          <w:color w:val="000000" w:themeColor="text1"/>
        </w:rPr>
        <w:t>3</w:t>
      </w:r>
      <w:r w:rsidR="000128A0">
        <w:rPr>
          <w:color w:val="000000" w:themeColor="text1"/>
        </w:rPr>
        <w:fldChar w:fldCharType="end"/>
      </w:r>
    </w:p>
    <w:p w14:paraId="35BE4A8B" w14:textId="51A3E4A4" w:rsidR="00146A77" w:rsidRDefault="00146A77" w:rsidP="00146A77">
      <w:pPr>
        <w:rPr>
          <w:color w:val="000000" w:themeColor="text1"/>
        </w:rPr>
      </w:pPr>
      <w:r>
        <w:rPr>
          <w:color w:val="000000" w:themeColor="text1"/>
        </w:rPr>
        <w:t xml:space="preserve">Sehr geehrter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Anrede </w:instrText>
      </w:r>
      <w:r>
        <w:rPr>
          <w:color w:val="000000" w:themeColor="text1"/>
        </w:rPr>
        <w:fldChar w:fldCharType="separate"/>
      </w:r>
      <w:r w:rsidR="004F548B" w:rsidRPr="005D4D02">
        <w:rPr>
          <w:noProof/>
          <w:color w:val="000000" w:themeColor="text1"/>
        </w:rPr>
        <w:t>Frau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Nachname </w:instrText>
      </w:r>
      <w:r>
        <w:rPr>
          <w:color w:val="000000" w:themeColor="text1"/>
        </w:rPr>
        <w:fldChar w:fldCharType="separate"/>
      </w:r>
      <w:r w:rsidR="004F548B" w:rsidRPr="005D4D02">
        <w:rPr>
          <w:noProof/>
          <w:color w:val="000000" w:themeColor="text1"/>
        </w:rPr>
        <w:t>Queen</w:t>
      </w:r>
      <w:r>
        <w:rPr>
          <w:color w:val="000000" w:themeColor="text1"/>
        </w:rPr>
        <w:fldChar w:fldCharType="end"/>
      </w:r>
    </w:p>
    <w:p w14:paraId="0C14031B" w14:textId="64C86F92" w:rsidR="00146A77" w:rsidRDefault="00146A77" w:rsidP="00146A77">
      <w:pPr>
        <w:rPr>
          <w:color w:val="000000" w:themeColor="text1"/>
        </w:rPr>
      </w:pPr>
      <w:r>
        <w:rPr>
          <w:color w:val="000000" w:themeColor="text1"/>
        </w:rPr>
        <w:t xml:space="preserve">Ich Sohn </w:t>
      </w:r>
      <w:proofErr w:type="spellStart"/>
      <w:r>
        <w:rPr>
          <w:color w:val="000000" w:themeColor="text1"/>
        </w:rPr>
        <w:t>J.</w:t>
      </w:r>
      <w:proofErr w:type="spellEnd"/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Nachname </w:instrText>
      </w:r>
      <w:r>
        <w:rPr>
          <w:color w:val="000000" w:themeColor="text1"/>
        </w:rPr>
        <w:fldChar w:fldCharType="separate"/>
      </w:r>
      <w:r w:rsidR="004F548B" w:rsidRPr="005D4D02">
        <w:rPr>
          <w:noProof/>
          <w:color w:val="000000" w:themeColor="text1"/>
        </w:rPr>
        <w:t>Queen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wurde aus der Schule wegen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Grund </w:instrText>
      </w:r>
      <w:r>
        <w:rPr>
          <w:color w:val="000000" w:themeColor="text1"/>
        </w:rPr>
        <w:fldChar w:fldCharType="separate"/>
      </w:r>
      <w:r w:rsidR="004F548B" w:rsidRPr="005D4D02">
        <w:rPr>
          <w:noProof/>
          <w:color w:val="000000" w:themeColor="text1"/>
        </w:rPr>
        <w:t>schlechten Verhaltens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geschmissen.</w:t>
      </w:r>
    </w:p>
    <w:p w14:paraId="3B4798EF" w14:textId="7D2CAB8D" w:rsidR="00234C65" w:rsidRPr="000128A0" w:rsidRDefault="00234C65" w:rsidP="00146A77">
      <w:pPr>
        <w:rPr>
          <w:color w:val="000000" w:themeColor="text1"/>
        </w:rPr>
      </w:pPr>
      <w:r>
        <w:t xml:space="preserve">Der Schüler/ die Schülerin ist von der Schule laut </w:t>
      </w:r>
      <w:proofErr w:type="spellStart"/>
      <w:r>
        <w:t>SchUG</w:t>
      </w:r>
      <w:proofErr w:type="spellEnd"/>
      <w:r>
        <w:t xml:space="preserve"> § 49(1) auszuschließen, wenn er/sie seine/ihre Pflichten in </w:t>
      </w:r>
      <w:proofErr w:type="gramStart"/>
      <w:r>
        <w:t>schwer wiegender</w:t>
      </w:r>
      <w:proofErr w:type="gramEnd"/>
      <w:r>
        <w:t xml:space="preserve"> Weise verletzt, wenn die Anwendung aller Erziehungsmittel erfolglos bleibt oder wenn das Verhalten eine dauernde Gefährdung von Mitschüler/innen hinsichtlich ihrer Sittlichkeit, körperlichen Sicherheit oder ihres Eigentums darstellt. Dazu ist eine Konferenz, welche den Antrag auf Ausschluss des Schülers/ der Schülerin an die Schulbehörde erster Instanz stellt, nötig.</w:t>
      </w:r>
    </w:p>
    <w:p w14:paraId="2F9434FE" w14:textId="5DBD70EC" w:rsidR="00A66B18" w:rsidRPr="00146A77" w:rsidRDefault="00146A77" w:rsidP="00146A77">
      <w:pPr>
        <w:pStyle w:val="Gruformel"/>
      </w:pPr>
      <w:r>
        <w:t xml:space="preserve"> </w:t>
      </w:r>
      <w:fldSimple w:instr=" MERGEFIELD Firmenname ">
        <w:r w:rsidR="004F548B">
          <w:rPr>
            <w:noProof/>
          </w:rPr>
          <w:t>TGM</w:t>
        </w:r>
      </w:fldSimple>
      <w:r w:rsidR="00A6783B">
        <w:rPr>
          <w:lang w:bidi="de-DE"/>
        </w:rPr>
        <w:br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Ort </w:instrText>
      </w:r>
      <w:r>
        <w:rPr>
          <w:color w:val="000000" w:themeColor="text1"/>
        </w:rPr>
        <w:fldChar w:fldCharType="separate"/>
      </w:r>
      <w:r w:rsidR="004F548B" w:rsidRPr="005D4D02">
        <w:rPr>
          <w:noProof/>
          <w:color w:val="000000" w:themeColor="text1"/>
        </w:rPr>
        <w:t>Wien</w:t>
      </w:r>
      <w:r>
        <w:rPr>
          <w:color w:val="000000" w:themeColor="text1"/>
        </w:rPr>
        <w:fldChar w:fldCharType="end"/>
      </w:r>
    </w:p>
    <w:sectPr w:rsidR="00A66B18" w:rsidRPr="00146A77" w:rsidSect="00BE1EB6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6538C" w14:textId="77777777" w:rsidR="00234C65" w:rsidRDefault="00234C65" w:rsidP="00A66B18">
      <w:pPr>
        <w:spacing w:before="0" w:after="0"/>
      </w:pPr>
      <w:r>
        <w:separator/>
      </w:r>
    </w:p>
  </w:endnote>
  <w:endnote w:type="continuationSeparator" w:id="0">
    <w:p w14:paraId="3BBCBBCA" w14:textId="77777777" w:rsidR="00234C65" w:rsidRDefault="00234C6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74736" w14:textId="77777777" w:rsidR="00234C65" w:rsidRDefault="00234C65" w:rsidP="00A66B18">
      <w:pPr>
        <w:spacing w:before="0" w:after="0"/>
      </w:pPr>
      <w:r>
        <w:separator/>
      </w:r>
    </w:p>
  </w:footnote>
  <w:footnote w:type="continuationSeparator" w:id="0">
    <w:p w14:paraId="4AEED0B5" w14:textId="77777777" w:rsidR="00234C65" w:rsidRDefault="00234C6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0DF3E" w14:textId="77777777" w:rsidR="00234C65" w:rsidRDefault="00234C65">
    <w:pPr>
      <w:pStyle w:val="Kopfzeile"/>
    </w:pPr>
    <w:r w:rsidRPr="0041428F"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C25CD8" wp14:editId="1070AA01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fik 17" descr="Kurvige Akzentformen, die zusammen das Kopfzeilendesign bilde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ihandform: Form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ihandform: Form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ihandform: Form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ihandform: Form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CDF441" id="Grafik 17" o:spid="_x0000_s1026" alt="Kurvige Akzentformen, die zusammen das Kopfzeilendesign bilde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">
              <v:shape id="Freihandform: Form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ihandform: Form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ihandform: Form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ihandform: Form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209110786"/>
  </wne:recipientData>
  <wne:recipientData>
    <wne:active wne:val="1"/>
    <wne:hash wne:val="2107883248"/>
  </wne:recipientData>
  <wne:recipientData>
    <wne:active wne:val="1"/>
    <wne:hash wne:val="40189575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C:\Users\kaper\OneDrive\Pulpit\Mappe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1$` "/>
    <w:dataSource r:id="rId2"/>
    <w:viewMergedData/>
    <w:activeRecord w:val="3"/>
    <w:odso>
      <w:udl w:val="Provider=Microsoft.ACE.OLEDB.12.0;User ID=Admin;Data Source=C:\Users\kaper\OneDrive\Pulpit\Mappe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1$"/>
      <w:src r:id="rId3"/>
      <w:colDelim w:val="9"/>
      <w:type w:val="database"/>
      <w:fHdr/>
      <w:fieldMapData>
        <w:lid w:val="de-DE"/>
      </w:fieldMapData>
      <w:fieldMapData>
        <w:type w:val="dbColumn"/>
        <w:name w:val="Anrede"/>
        <w:mappedName w:val="Anrede"/>
        <w:column w:val="0"/>
        <w:lid w:val="de-DE"/>
      </w:fieldMapData>
      <w:fieldMapData>
        <w:type w:val="dbColumn"/>
        <w:name w:val="Vorname"/>
        <w:mappedName w:val="Vorname"/>
        <w:column w:val="1"/>
        <w:lid w:val="de-DE"/>
      </w:fieldMapData>
      <w:fieldMapData>
        <w:lid w:val="de-DE"/>
      </w:fieldMapData>
      <w:fieldMapData>
        <w:type w:val="dbColumn"/>
        <w:name w:val="Nachname"/>
        <w:mappedName w:val="Nachname"/>
        <w:column w:val="2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type w:val="dbColumn"/>
        <w:name w:val="Firmenname"/>
        <w:mappedName w:val="Firma"/>
        <w:column w:val="3"/>
        <w:lid w:val="de-DE"/>
      </w:fieldMapData>
      <w:fieldMapData>
        <w:lid w:val="de-DE"/>
      </w:fieldMapData>
      <w:fieldMapData>
        <w:lid w:val="de-DE"/>
      </w:fieldMapData>
      <w:fieldMapData>
        <w:type w:val="dbColumn"/>
        <w:name w:val="Ort"/>
        <w:mappedName w:val="Ort"/>
        <w:column w:val="4"/>
        <w:lid w:val="de-DE"/>
      </w:fieldMapData>
      <w:fieldMapData>
        <w:lid w:val="de-DE"/>
      </w:fieldMapData>
      <w:fieldMapData>
        <w:type w:val="dbColumn"/>
        <w:name w:val="Postleitzahl"/>
        <w:mappedName w:val="PLZ"/>
        <w:column w:val="5"/>
        <w:lid w:val="de-DE"/>
      </w:fieldMapData>
      <w:fieldMapData>
        <w:type w:val="dbColumn"/>
        <w:name w:val="Land"/>
        <w:mappedName w:val="Land oder Region"/>
        <w:column w:val="6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9D"/>
    <w:rsid w:val="000128A0"/>
    <w:rsid w:val="00083BAA"/>
    <w:rsid w:val="0010680C"/>
    <w:rsid w:val="00146A77"/>
    <w:rsid w:val="00152B0B"/>
    <w:rsid w:val="001766D6"/>
    <w:rsid w:val="00192419"/>
    <w:rsid w:val="001C270D"/>
    <w:rsid w:val="001D0B5A"/>
    <w:rsid w:val="001E2320"/>
    <w:rsid w:val="00214E28"/>
    <w:rsid w:val="00234C65"/>
    <w:rsid w:val="002C3F68"/>
    <w:rsid w:val="00352B81"/>
    <w:rsid w:val="00382290"/>
    <w:rsid w:val="00394757"/>
    <w:rsid w:val="003A0150"/>
    <w:rsid w:val="003E24DF"/>
    <w:rsid w:val="0041428F"/>
    <w:rsid w:val="004A2B0D"/>
    <w:rsid w:val="004F548B"/>
    <w:rsid w:val="005C2210"/>
    <w:rsid w:val="00615018"/>
    <w:rsid w:val="0062123A"/>
    <w:rsid w:val="00646E75"/>
    <w:rsid w:val="006776BB"/>
    <w:rsid w:val="006F6F10"/>
    <w:rsid w:val="00783E79"/>
    <w:rsid w:val="007B5AE8"/>
    <w:rsid w:val="007F5192"/>
    <w:rsid w:val="0085399D"/>
    <w:rsid w:val="00963717"/>
    <w:rsid w:val="009F6646"/>
    <w:rsid w:val="00A26FE7"/>
    <w:rsid w:val="00A66B18"/>
    <w:rsid w:val="00A6783B"/>
    <w:rsid w:val="00A96CF8"/>
    <w:rsid w:val="00AA089B"/>
    <w:rsid w:val="00AD51AD"/>
    <w:rsid w:val="00AE1388"/>
    <w:rsid w:val="00AF3982"/>
    <w:rsid w:val="00B50294"/>
    <w:rsid w:val="00B57D6E"/>
    <w:rsid w:val="00BE1EB6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5BF30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Empfnger">
    <w:name w:val="Empfänger"/>
    <w:basedOn w:val="Standard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nrede">
    <w:name w:val="Salutation"/>
    <w:basedOn w:val="Standard"/>
    <w:link w:val="AnredeZchn"/>
    <w:uiPriority w:val="4"/>
    <w:unhideWhenUsed/>
    <w:qFormat/>
    <w:rsid w:val="00A66B18"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A6783B"/>
    <w:pPr>
      <w:spacing w:before="480" w:after="960"/>
    </w:pPr>
  </w:style>
  <w:style w:type="character" w:customStyle="1" w:styleId="GruformelZchn">
    <w:name w:val="Grußformel Zchn"/>
    <w:basedOn w:val="Absatz-Standardschriftart"/>
    <w:link w:val="Gruformel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Unterschrift">
    <w:name w:val="Signature"/>
    <w:basedOn w:val="Standard"/>
    <w:link w:val="UnterschriftZchn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UnterschriftZchn">
    <w:name w:val="Unterschrift Zchn"/>
    <w:basedOn w:val="Absatz-Standardschriftart"/>
    <w:link w:val="Unterschrift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E24DF"/>
    <w:pPr>
      <w:spacing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ett">
    <w:name w:val="Strong"/>
    <w:basedOn w:val="Absatz-Standardschriftart"/>
    <w:uiPriority w:val="1"/>
    <w:semiHidden/>
    <w:rsid w:val="003E24DF"/>
    <w:rPr>
      <w:b/>
      <w:bCs/>
    </w:rPr>
  </w:style>
  <w:style w:type="paragraph" w:customStyle="1" w:styleId="Kontaktinfos">
    <w:name w:val="Kontaktinfos"/>
    <w:basedOn w:val="Standard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tzhaltertext">
    <w:name w:val="Placeholder Text"/>
    <w:basedOn w:val="Absatz-Standardschriftart"/>
    <w:uiPriority w:val="99"/>
    <w:semiHidden/>
    <w:rsid w:val="001766D6"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Standard"/>
    <w:next w:val="Standard"/>
    <w:link w:val="Logozeichen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zeichen">
    <w:name w:val="Logozeichen"/>
    <w:basedOn w:val="Absatz-Standardschriftar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kaper\OneDrive\Pulpit\Mappe1.xlsx" TargetMode="External"/><Relationship Id="rId2" Type="http://schemas.openxmlformats.org/officeDocument/2006/relationships/mailMergeSource" Target="file:///C:\Users\kaper\OneDrive\Pulpit\Mappe1.xlsx" TargetMode="External"/><Relationship Id="rId1" Type="http://schemas.openxmlformats.org/officeDocument/2006/relationships/attachedTemplate" Target="file:///C:\Users\kaper\AppData\Local\Microsoft\Office\16.0\DTS\de-DE%7bA4B05DD3-28B3-456C-A900-DEB878348C8E%7d\%7bCF58DE36-2F91-4F5A-83FC-4CEB5F031706%7dtf56348247_win32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88FC12-B336-4887-8568-9E3BB4CC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{CF58DE36-2F91-4F5A-83FC-4CEB5F031706}tf56348247_win32.dotx</Template>
  <TotalTime>0</TotalTime>
  <Pages>1</Pages>
  <Words>164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2021-03-31T11:38:00Z</dcterms:created>
  <dcterms:modified xsi:type="dcterms:W3CDTF">2021-04-01T13:52:00Z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